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E27D" w14:textId="7A08F068" w:rsidR="00524388" w:rsidRDefault="00F063A7">
      <w:pPr>
        <w:pStyle w:val="Title"/>
      </w:pPr>
      <w:r>
        <w:t>Team name:</w:t>
      </w:r>
      <w:r w:rsidR="00DD743B">
        <w:t xml:space="preserve"> College Dropouts</w:t>
      </w:r>
    </w:p>
    <w:p w14:paraId="5234A1D6" w14:textId="280DD84E" w:rsidR="00F063A7" w:rsidRDefault="00F063A7">
      <w:pPr>
        <w:pStyle w:val="Title"/>
      </w:pPr>
      <w:r>
        <w:t>Team members:</w:t>
      </w:r>
      <w:r w:rsidR="00DD743B">
        <w:t xml:space="preserve"> Claudia Dare, Cora McAnulty, Joshua Carlson, Kayla Casey</w:t>
      </w:r>
    </w:p>
    <w:p w14:paraId="48317312" w14:textId="1B14B38B" w:rsidR="00F063A7" w:rsidRDefault="00F063A7">
      <w:pPr>
        <w:pStyle w:val="Title"/>
      </w:pPr>
      <w:r>
        <w:t>Date:</w:t>
      </w:r>
      <w:r w:rsidR="00DD743B">
        <w:t xml:space="preserve"> 4/10/24</w:t>
      </w:r>
    </w:p>
    <w:p w14:paraId="2C185BB2" w14:textId="5F5708A9" w:rsidR="00BC514A" w:rsidRPr="00BC514A" w:rsidRDefault="00BC514A">
      <w:pPr>
        <w:pStyle w:val="Title"/>
        <w:rPr>
          <w:b w:val="0"/>
          <w:bCs/>
          <w:sz w:val="24"/>
          <w:szCs w:val="24"/>
        </w:rPr>
      </w:pPr>
      <w:r>
        <w:rPr>
          <w:b w:val="0"/>
          <w:bCs/>
          <w:sz w:val="24"/>
          <w:szCs w:val="24"/>
        </w:rPr>
        <w:t xml:space="preserve">This </w:t>
      </w:r>
      <w:r w:rsidR="00C9552A">
        <w:rPr>
          <w:b w:val="0"/>
          <w:bCs/>
          <w:sz w:val="24"/>
          <w:szCs w:val="24"/>
        </w:rPr>
        <w:t xml:space="preserve">journal </w:t>
      </w:r>
      <w:proofErr w:type="gramStart"/>
      <w:r w:rsidR="00C9552A">
        <w:rPr>
          <w:b w:val="0"/>
          <w:bCs/>
          <w:sz w:val="24"/>
          <w:szCs w:val="24"/>
        </w:rPr>
        <w:t>has to</w:t>
      </w:r>
      <w:proofErr w:type="gramEnd"/>
      <w:r w:rsidR="00C9552A">
        <w:rPr>
          <w:b w:val="0"/>
          <w:bCs/>
          <w:sz w:val="24"/>
          <w:szCs w:val="24"/>
        </w:rPr>
        <w:t xml:space="preserve"> be uploaded to</w:t>
      </w:r>
      <w:r w:rsidR="00F66F8A">
        <w:rPr>
          <w:b w:val="0"/>
          <w:bCs/>
          <w:sz w:val="24"/>
          <w:szCs w:val="24"/>
        </w:rPr>
        <w:t xml:space="preserve"> 1) a </w:t>
      </w:r>
      <w:proofErr w:type="spellStart"/>
      <w:r w:rsidR="009A21B6">
        <w:rPr>
          <w:rFonts w:eastAsiaTheme="minorEastAsia"/>
          <w:color w:val="000000"/>
          <w:sz w:val="22"/>
          <w:szCs w:val="22"/>
          <w:lang w:eastAsia="en-US"/>
        </w:rPr>
        <w:t>dropbox</w:t>
      </w:r>
      <w:proofErr w:type="spellEnd"/>
      <w:r w:rsidR="009A21B6">
        <w:rPr>
          <w:rFonts w:eastAsiaTheme="minorEastAsia"/>
          <w:color w:val="000000"/>
          <w:sz w:val="22"/>
          <w:szCs w:val="22"/>
          <w:lang w:eastAsia="en-US"/>
        </w:rPr>
        <w:t xml:space="preserve"> folder (</w:t>
      </w:r>
      <w:hyperlink r:id="rId7" w:history="1">
        <w:r w:rsidR="009A21B6" w:rsidRPr="00144514">
          <w:rPr>
            <w:rStyle w:val="Hyperlink"/>
            <w:rFonts w:eastAsiaTheme="minorEastAsia"/>
            <w:sz w:val="22"/>
            <w:szCs w:val="22"/>
            <w:lang w:eastAsia="en-US"/>
          </w:rPr>
          <w:t>https://www.dropbox.com/request/oMzqzRNvauGRuF97kjyh</w:t>
        </w:r>
      </w:hyperlink>
      <w:r w:rsidR="009A21B6">
        <w:rPr>
          <w:rFonts w:eastAsiaTheme="minorEastAsia"/>
          <w:color w:val="000000"/>
          <w:sz w:val="22"/>
          <w:szCs w:val="22"/>
          <w:lang w:eastAsia="en-US"/>
        </w:rPr>
        <w:t>)</w:t>
      </w:r>
      <w:r w:rsidR="009A21B6" w:rsidRPr="009D2C7A">
        <w:rPr>
          <w:rFonts w:eastAsiaTheme="minorEastAsia"/>
          <w:color w:val="000000"/>
          <w:sz w:val="22"/>
          <w:szCs w:val="22"/>
          <w:lang w:eastAsia="en-US"/>
        </w:rPr>
        <w:t xml:space="preserve">. </w:t>
      </w:r>
      <w:r w:rsidR="00F66F8A" w:rsidRPr="00F66F8A">
        <w:rPr>
          <w:sz w:val="24"/>
          <w:szCs w:val="24"/>
        </w:rPr>
        <w:t>AND</w:t>
      </w:r>
      <w:r w:rsidR="00F66F8A">
        <w:rPr>
          <w:b w:val="0"/>
          <w:bCs/>
          <w:sz w:val="24"/>
          <w:szCs w:val="24"/>
        </w:rPr>
        <w:t xml:space="preserve"> 2) posted </w:t>
      </w:r>
      <w:r w:rsidR="008B742D">
        <w:rPr>
          <w:b w:val="0"/>
          <w:bCs/>
          <w:sz w:val="24"/>
          <w:szCs w:val="24"/>
        </w:rPr>
        <w:t>to your project website</w:t>
      </w:r>
      <w:r w:rsidR="00F66F8A">
        <w:rPr>
          <w:b w:val="0"/>
          <w:bCs/>
          <w:sz w:val="24"/>
          <w:szCs w:val="24"/>
        </w:rPr>
        <w:t xml:space="preserve"> </w:t>
      </w:r>
      <w:r w:rsidR="008B742D">
        <w:rPr>
          <w:b w:val="0"/>
          <w:bCs/>
          <w:sz w:val="24"/>
          <w:szCs w:val="24"/>
        </w:rPr>
        <w:t xml:space="preserve">every two weeks </w:t>
      </w:r>
      <w:r w:rsidR="00C9552A">
        <w:rPr>
          <w:b w:val="0"/>
          <w:bCs/>
          <w:sz w:val="24"/>
          <w:szCs w:val="24"/>
        </w:rPr>
        <w:t xml:space="preserve">by 11:59 pm </w:t>
      </w:r>
      <w:r w:rsidR="008B742D">
        <w:rPr>
          <w:b w:val="0"/>
          <w:bCs/>
          <w:sz w:val="24"/>
          <w:szCs w:val="24"/>
        </w:rPr>
        <w:t xml:space="preserve">on the second </w:t>
      </w:r>
      <w:r w:rsidR="00F66F8A">
        <w:rPr>
          <w:b w:val="0"/>
          <w:bCs/>
          <w:sz w:val="24"/>
          <w:szCs w:val="24"/>
        </w:rPr>
        <w:t>Friday</w:t>
      </w:r>
      <w:r w:rsidR="002E0341">
        <w:rPr>
          <w:b w:val="0"/>
          <w:bCs/>
          <w:sz w:val="24"/>
          <w:szCs w:val="24"/>
        </w:rPr>
        <w:t xml:space="preserve"> (except the spring break)</w:t>
      </w:r>
      <w:r w:rsidR="001B0542">
        <w:rPr>
          <w:b w:val="0"/>
          <w:bCs/>
          <w:sz w:val="24"/>
          <w:szCs w:val="24"/>
        </w:rPr>
        <w:t xml:space="preserve">. When uploading to the </w:t>
      </w:r>
      <w:proofErr w:type="spellStart"/>
      <w:r w:rsidR="001B0542">
        <w:rPr>
          <w:b w:val="0"/>
          <w:bCs/>
          <w:sz w:val="24"/>
          <w:szCs w:val="24"/>
        </w:rPr>
        <w:t>dropbox</w:t>
      </w:r>
      <w:proofErr w:type="spellEnd"/>
      <w:r w:rsidR="001B0542">
        <w:rPr>
          <w:b w:val="0"/>
          <w:bCs/>
          <w:sz w:val="24"/>
          <w:szCs w:val="24"/>
        </w:rPr>
        <w:t xml:space="preserve"> folder, c</w:t>
      </w:r>
      <w:r w:rsidR="00AF1B5F">
        <w:rPr>
          <w:b w:val="0"/>
          <w:bCs/>
          <w:sz w:val="24"/>
          <w:szCs w:val="24"/>
        </w:rPr>
        <w:t>hange the file name to “Team_name_</w:t>
      </w:r>
      <w:r w:rsidR="00C90627">
        <w:rPr>
          <w:b w:val="0"/>
          <w:bCs/>
          <w:sz w:val="24"/>
          <w:szCs w:val="24"/>
        </w:rPr>
        <w:t>MM-DD-20</w:t>
      </w:r>
      <w:r w:rsidR="00C7676E">
        <w:rPr>
          <w:b w:val="0"/>
          <w:bCs/>
          <w:sz w:val="24"/>
          <w:szCs w:val="24"/>
        </w:rPr>
        <w:t>2</w:t>
      </w:r>
      <w:r w:rsidR="002E0341">
        <w:rPr>
          <w:b w:val="0"/>
          <w:bCs/>
          <w:sz w:val="24"/>
          <w:szCs w:val="24"/>
        </w:rPr>
        <w:t>3</w:t>
      </w:r>
      <w:r w:rsidR="00AF1B5F">
        <w:rPr>
          <w:b w:val="0"/>
          <w:bCs/>
          <w:sz w:val="24"/>
          <w:szCs w:val="24"/>
        </w:rPr>
        <w:t>”</w:t>
      </w:r>
      <w:r w:rsidR="00C90627">
        <w:rPr>
          <w:b w:val="0"/>
          <w:bCs/>
          <w:sz w:val="24"/>
          <w:szCs w:val="24"/>
        </w:rPr>
        <w:t xml:space="preserve"> where MM = month and DD= day of upload</w:t>
      </w:r>
      <w:r w:rsidR="00AF1B5F">
        <w:rPr>
          <w:b w:val="0"/>
          <w:bCs/>
          <w:sz w:val="24"/>
          <w:szCs w:val="24"/>
        </w:rPr>
        <w:t xml:space="preserve">). </w:t>
      </w:r>
    </w:p>
    <w:p w14:paraId="3D82938E" w14:textId="4E1FEF1B" w:rsidR="00524388" w:rsidRDefault="00AA1738">
      <w:pPr>
        <w:pStyle w:val="Heading1"/>
      </w:pPr>
      <w:r>
        <w:t>Team roles</w:t>
      </w:r>
      <w:r w:rsidR="006C08C5">
        <w:t xml:space="preserve"> for this </w:t>
      </w:r>
      <w:r w:rsidR="0089544E">
        <w:t>report</w:t>
      </w:r>
      <w:r>
        <w:t xml:space="preserve"> (write down name):</w:t>
      </w:r>
    </w:p>
    <w:p w14:paraId="55638AE6" w14:textId="7F9D97D2" w:rsidR="00AA1738" w:rsidRDefault="00AA1738" w:rsidP="00AA1738">
      <w:r>
        <w:t>Facilitator</w:t>
      </w:r>
      <w:r w:rsidR="00EA02B2">
        <w:t>(s)</w:t>
      </w:r>
      <w:r>
        <w:t>:</w:t>
      </w:r>
      <w:r w:rsidR="00C44006">
        <w:t xml:space="preserve"> Kayla</w:t>
      </w:r>
    </w:p>
    <w:p w14:paraId="66D46B00" w14:textId="0E3581F0" w:rsidR="00982223" w:rsidRDefault="00982223" w:rsidP="00AA1738">
      <w:r>
        <w:t>Recorder</w:t>
      </w:r>
      <w:r w:rsidR="00EA02B2">
        <w:t>(s)</w:t>
      </w:r>
      <w:r>
        <w:t>:</w:t>
      </w:r>
      <w:r w:rsidR="00C44006">
        <w:t xml:space="preserve"> Cora</w:t>
      </w:r>
    </w:p>
    <w:p w14:paraId="7E19C9D8" w14:textId="310611F6" w:rsidR="00982223" w:rsidRDefault="00982223" w:rsidP="00AA1738">
      <w:r>
        <w:t>Deliverer</w:t>
      </w:r>
      <w:r w:rsidR="00EA02B2">
        <w:t>(s)</w:t>
      </w:r>
      <w:r>
        <w:t>:</w:t>
      </w:r>
      <w:r w:rsidR="00C44006">
        <w:t xml:space="preserve"> </w:t>
      </w:r>
      <w:r w:rsidR="008C2A67">
        <w:t>Joshua</w:t>
      </w:r>
    </w:p>
    <w:p w14:paraId="3E61646C" w14:textId="41EFA8F6" w:rsidR="00711BED" w:rsidRDefault="00711BED" w:rsidP="00AA1738">
      <w:r>
        <w:t>Planner</w:t>
      </w:r>
      <w:r w:rsidR="00EA02B2">
        <w:t>(s)</w:t>
      </w:r>
      <w:r>
        <w:t xml:space="preserve">: </w:t>
      </w:r>
      <w:r w:rsidR="008C2A67">
        <w:t>Claudia</w:t>
      </w:r>
    </w:p>
    <w:p w14:paraId="39564DF0" w14:textId="2574C756" w:rsidR="00982223" w:rsidRDefault="00FE7C7E" w:rsidP="00AA1738">
      <w:r>
        <w:t xml:space="preserve">See </w:t>
      </w:r>
      <w:r w:rsidR="00526F19">
        <w:t>last</w:t>
      </w:r>
      <w:r>
        <w:t xml:space="preserve"> page for description of roles. Obviously one person can take more than one role</w:t>
      </w:r>
      <w:r w:rsidR="00277309">
        <w:t xml:space="preserve"> or there can be more than one person per role or make your own roles!</w:t>
      </w:r>
    </w:p>
    <w:p w14:paraId="3EF8292F" w14:textId="10BC0385" w:rsidR="00CF3C73" w:rsidRDefault="00CF3C73" w:rsidP="00CF3C73">
      <w:pPr>
        <w:pStyle w:val="ListParagraph"/>
        <w:numPr>
          <w:ilvl w:val="0"/>
          <w:numId w:val="18"/>
        </w:numPr>
        <w:rPr>
          <w:b/>
          <w:bCs/>
        </w:rPr>
      </w:pPr>
      <w:r w:rsidRPr="007A6C9A">
        <w:rPr>
          <w:b/>
          <w:bCs/>
        </w:rPr>
        <w:t xml:space="preserve">Describe briefly what the main goal of your team is (so the peer reviewer has some context). E.g. we are working on image classification for blah de blah. </w:t>
      </w:r>
      <w:r w:rsidR="009039BE">
        <w:rPr>
          <w:b/>
          <w:bCs/>
        </w:rPr>
        <w:t xml:space="preserve">Our goal is blah de blah etc. </w:t>
      </w:r>
      <w:r w:rsidRPr="007A6C9A">
        <w:rPr>
          <w:b/>
          <w:bCs/>
        </w:rPr>
        <w:t>In the initial part of the semester before your proposal it is ok to put down “we are still coming up with ideas on team project”.</w:t>
      </w:r>
    </w:p>
    <w:p w14:paraId="45009DBA" w14:textId="5E2722A4" w:rsidR="00CF3C73" w:rsidRPr="00C44006" w:rsidRDefault="00DD743B" w:rsidP="00CF3C73">
      <w:r w:rsidRPr="00C44006">
        <w:t>Our main goal to do temperature change analysis on global temperature data. We are looking at predicting using time series analysis on the whole world, on regions and on clusters created from another data set that provides land use information.</w:t>
      </w:r>
    </w:p>
    <w:p w14:paraId="469740C7" w14:textId="339CE16B" w:rsidR="00CF3C73" w:rsidRDefault="00CF3C73" w:rsidP="00CF3C73"/>
    <w:p w14:paraId="511D9B45" w14:textId="77777777" w:rsidR="00CF3C73" w:rsidRDefault="00CF3C73" w:rsidP="00CF3C73"/>
    <w:p w14:paraId="3EF8CDB3" w14:textId="0A581723" w:rsidR="00AA1738" w:rsidRDefault="004A3E7E" w:rsidP="00D45BA2">
      <w:pPr>
        <w:pStyle w:val="ListParagraph"/>
        <w:numPr>
          <w:ilvl w:val="0"/>
          <w:numId w:val="17"/>
        </w:numPr>
      </w:pPr>
      <w:r w:rsidRPr="00D45BA2">
        <w:rPr>
          <w:b/>
          <w:bCs/>
        </w:rPr>
        <w:t xml:space="preserve">What was done </w:t>
      </w:r>
      <w:r w:rsidR="00B176D9">
        <w:rPr>
          <w:b/>
          <w:bCs/>
        </w:rPr>
        <w:t xml:space="preserve">during the report period </w:t>
      </w:r>
      <w:r w:rsidRPr="00D45BA2">
        <w:rPr>
          <w:b/>
          <w:bCs/>
        </w:rPr>
        <w:t>regarding the project:</w:t>
      </w:r>
      <w:r w:rsidR="007512FB" w:rsidRPr="00D45BA2">
        <w:rPr>
          <w:b/>
          <w:bCs/>
        </w:rPr>
        <w:t xml:space="preserve"> </w:t>
      </w:r>
      <w:r w:rsidR="00885270">
        <w:t xml:space="preserve">If you want to include code include this in the Appendix. </w:t>
      </w:r>
      <w:r w:rsidR="00DA3A32">
        <w:t>D</w:t>
      </w:r>
      <w:r w:rsidR="007512FB">
        <w:t xml:space="preserve">escribe what the group did (including </w:t>
      </w:r>
      <w:r w:rsidR="00DA3A32">
        <w:t>contributions of individual team members</w:t>
      </w:r>
      <w:r w:rsidR="007512FB">
        <w:t xml:space="preserve">) with regards to the group project </w:t>
      </w:r>
      <w:r w:rsidR="00B217F6">
        <w:t>during this report period</w:t>
      </w:r>
      <w:r w:rsidR="007512FB">
        <w:t>.</w:t>
      </w:r>
      <w:r w:rsidR="00152D62">
        <w:t xml:space="preserve"> Give enough details so I understand what you folks have been doing over the week. </w:t>
      </w:r>
      <w:r w:rsidR="00673885">
        <w:t xml:space="preserve">Include dates of your meeting(s) and who met on these days. </w:t>
      </w:r>
    </w:p>
    <w:p w14:paraId="466B215F" w14:textId="155B576C" w:rsidR="00E579DA" w:rsidRDefault="00DD743B" w:rsidP="00E579DA">
      <w:r>
        <w:t>We met on the 5</w:t>
      </w:r>
      <w:r w:rsidRPr="00DD743B">
        <w:rPr>
          <w:vertAlign w:val="superscript"/>
        </w:rPr>
        <w:t>th</w:t>
      </w:r>
      <w:r>
        <w:t xml:space="preserve"> and the 10</w:t>
      </w:r>
      <w:r w:rsidRPr="00DD743B">
        <w:rPr>
          <w:vertAlign w:val="superscript"/>
        </w:rPr>
        <w:t>th</w:t>
      </w:r>
      <w:r>
        <w:t xml:space="preserve"> of April. The first meeting was to assign roles for the next step of our coding analysis and to finalize what we really wanted to be working on. Cora and Claudia worked in creating clusters to use for the next steps of our analysis. This included a lot of data cleaning </w:t>
      </w:r>
      <w:proofErr w:type="gramStart"/>
      <w:r>
        <w:t>in order to</w:t>
      </w:r>
      <w:proofErr w:type="gramEnd"/>
      <w:r>
        <w:t xml:space="preserve"> get the data we found to work with clustering models. Our data had some null values that we had to remove </w:t>
      </w:r>
      <w:proofErr w:type="gramStart"/>
      <w:r>
        <w:t>in order for</w:t>
      </w:r>
      <w:proofErr w:type="gramEnd"/>
      <w:r>
        <w:t xml:space="preserve"> the code to work. Kayla did a lot of models for predicting using time series analysis looking at predicting months into the future and years into the future. For this initial exploration she focused mostly on the global scale and did some regional testing just to ensure that it would work. Joshua did some work on recurrent neural networks as another way to compare with the time series predictions that Kayla has been working on. </w:t>
      </w:r>
    </w:p>
    <w:p w14:paraId="60A37E2B" w14:textId="77777777" w:rsidR="00E579DA" w:rsidRDefault="00E579DA" w:rsidP="00E579DA"/>
    <w:p w14:paraId="5CD4B82E" w14:textId="3EB76D28" w:rsidR="006E0B55" w:rsidRDefault="006E0B55" w:rsidP="006E0B55">
      <w:pPr>
        <w:pStyle w:val="ListParagraph"/>
        <w:numPr>
          <w:ilvl w:val="0"/>
          <w:numId w:val="17"/>
        </w:numPr>
      </w:pPr>
      <w:r>
        <w:rPr>
          <w:b/>
          <w:bCs/>
        </w:rPr>
        <w:t>What were obstacles faced if any in working on the project?</w:t>
      </w:r>
      <w:r>
        <w:t xml:space="preserve"> This could be technical (like not being able to implement or understand </w:t>
      </w:r>
      <w:proofErr w:type="gramStart"/>
      <w:r>
        <w:t>particular techniques</w:t>
      </w:r>
      <w:proofErr w:type="gramEnd"/>
      <w:r>
        <w:t xml:space="preserve">) or </w:t>
      </w:r>
      <w:r w:rsidR="00C73E18">
        <w:t xml:space="preserve">time issues (midterms for other courses </w:t>
      </w:r>
      <w:proofErr w:type="spellStart"/>
      <w:r w:rsidR="00C73E18">
        <w:t>etc</w:t>
      </w:r>
      <w:proofErr w:type="spellEnd"/>
      <w:r w:rsidR="00C73E18">
        <w:t xml:space="preserve">). </w:t>
      </w:r>
    </w:p>
    <w:p w14:paraId="4A46B570" w14:textId="4A0AD31B" w:rsidR="00C44006" w:rsidRDefault="00DD743B" w:rsidP="00304EEC">
      <w:pPr>
        <w:ind w:left="360"/>
      </w:pPr>
      <w:r>
        <w:t xml:space="preserve">We ran into some </w:t>
      </w:r>
      <w:r w:rsidR="00C44006">
        <w:t>initial</w:t>
      </w:r>
      <w:r>
        <w:t xml:space="preserve"> conflicts with clustering as we did not initially realize why the data was not working with the clustering functions in R. </w:t>
      </w:r>
      <w:r w:rsidR="00304EEC">
        <w:t>Our</w:t>
      </w:r>
      <w:r w:rsidR="00C44006">
        <w:t xml:space="preserve"> group has had a busy last two weeks with midterms and papers for other classes. It also is feeling hard to manage our time when we aren’t sure exactly when this assignment will need to be completed</w:t>
      </w:r>
      <w:r w:rsidR="00304EEC">
        <w:t>.</w:t>
      </w:r>
    </w:p>
    <w:p w14:paraId="0D98480A" w14:textId="77777777" w:rsidR="00897F16" w:rsidRDefault="00897F16"/>
    <w:p w14:paraId="261069F2" w14:textId="3A3D27FE" w:rsidR="00897F16" w:rsidRDefault="00897F16" w:rsidP="00897F16">
      <w:pPr>
        <w:pStyle w:val="ListParagraph"/>
        <w:numPr>
          <w:ilvl w:val="0"/>
          <w:numId w:val="17"/>
        </w:numPr>
        <w:rPr>
          <w:b/>
          <w:bCs/>
        </w:rPr>
      </w:pPr>
      <w:r w:rsidRPr="00526F19">
        <w:rPr>
          <w:b/>
          <w:bCs/>
        </w:rPr>
        <w:t xml:space="preserve">What is the plan for the next </w:t>
      </w:r>
      <w:r w:rsidR="00E77528">
        <w:rPr>
          <w:b/>
          <w:bCs/>
        </w:rPr>
        <w:t>reporting period</w:t>
      </w:r>
      <w:r w:rsidRPr="00526F19">
        <w:rPr>
          <w:b/>
          <w:bCs/>
        </w:rPr>
        <w:t xml:space="preserve"> including what each team member is planning to work on. </w:t>
      </w:r>
      <w:r w:rsidR="004C78AD">
        <w:rPr>
          <w:b/>
          <w:bCs/>
        </w:rPr>
        <w:t xml:space="preserve">Describe goals and potential timelines </w:t>
      </w:r>
      <w:proofErr w:type="gramStart"/>
      <w:r w:rsidR="00FB3187">
        <w:rPr>
          <w:b/>
          <w:bCs/>
        </w:rPr>
        <w:t>(“ I</w:t>
      </w:r>
      <w:proofErr w:type="gramEnd"/>
      <w:r w:rsidR="00FB3187">
        <w:rPr>
          <w:b/>
          <w:bCs/>
        </w:rPr>
        <w:t xml:space="preserve"> plan to finish understanding x to see if it can be implemented for our project by Wednesday </w:t>
      </w:r>
      <w:proofErr w:type="spellStart"/>
      <w:r w:rsidR="00FB3187">
        <w:rPr>
          <w:b/>
          <w:bCs/>
        </w:rPr>
        <w:t>etc</w:t>
      </w:r>
      <w:proofErr w:type="spellEnd"/>
      <w:r w:rsidR="00FB3187">
        <w:rPr>
          <w:b/>
          <w:bCs/>
        </w:rPr>
        <w:t>”. )</w:t>
      </w:r>
    </w:p>
    <w:p w14:paraId="04DB628C" w14:textId="11882D88" w:rsidR="00C44006" w:rsidRPr="00304EEC" w:rsidRDefault="00C44006" w:rsidP="00C44006">
      <w:proofErr w:type="gramStart"/>
      <w:r w:rsidRPr="00304EEC">
        <w:t>FINISH !!!</w:t>
      </w:r>
      <w:proofErr w:type="gramEnd"/>
      <w:r w:rsidRPr="00304EEC">
        <w:t xml:space="preserve"> Clean up time series models, make more and test different predictions. Work on doing hierarchical clustering, as well as </w:t>
      </w:r>
      <w:proofErr w:type="spellStart"/>
      <w:r w:rsidRPr="00304EEC">
        <w:t>kmeans</w:t>
      </w:r>
      <w:proofErr w:type="spellEnd"/>
      <w:r w:rsidRPr="00304EEC">
        <w:t xml:space="preserve">. Applying the time series models to the clusters that we have created. Using the neural networks to predict and compare with the time series analysis. </w:t>
      </w:r>
      <w:r w:rsidRPr="00304EEC">
        <w:lastRenderedPageBreak/>
        <w:t xml:space="preserve">Apply a theme to our website and make sure that is completely updated. Start thinking about creating our presentation and getting a draft of our final paper report. </w:t>
      </w:r>
    </w:p>
    <w:p w14:paraId="5EBD393C" w14:textId="77777777" w:rsidR="00897F16" w:rsidRDefault="00897F16"/>
    <w:p w14:paraId="1C49A836" w14:textId="77777777" w:rsidR="00526F19" w:rsidRDefault="00526F19"/>
    <w:p w14:paraId="50C6EB4B" w14:textId="77777777" w:rsidR="00526F19" w:rsidRDefault="00526F19"/>
    <w:p w14:paraId="7A3D879D" w14:textId="77777777" w:rsidR="00526F19" w:rsidRDefault="00526F19"/>
    <w:p w14:paraId="25889D67" w14:textId="77777777" w:rsidR="00526F19" w:rsidRDefault="00526F19"/>
    <w:p w14:paraId="050B4C91" w14:textId="77777777" w:rsidR="00526F19" w:rsidRDefault="00526F19"/>
    <w:p w14:paraId="1D85097B" w14:textId="77777777" w:rsidR="00526F19" w:rsidRDefault="00526F19"/>
    <w:p w14:paraId="13C96D02" w14:textId="77777777" w:rsidR="00526F19" w:rsidRDefault="00526F19"/>
    <w:p w14:paraId="3167977B" w14:textId="77777777" w:rsidR="00526F19" w:rsidRDefault="00526F19"/>
    <w:p w14:paraId="6E2B1489" w14:textId="77777777" w:rsidR="00526F19" w:rsidRDefault="00526F19"/>
    <w:p w14:paraId="05BFB738" w14:textId="77777777" w:rsidR="00526F19" w:rsidRDefault="00526F19"/>
    <w:p w14:paraId="26E4A51B" w14:textId="77777777" w:rsidR="00526F19" w:rsidRDefault="00526F19"/>
    <w:p w14:paraId="2C9EB468" w14:textId="77777777" w:rsidR="00526F19" w:rsidRDefault="00526F19"/>
    <w:p w14:paraId="5F7BCB14" w14:textId="77777777" w:rsidR="00526F19" w:rsidRDefault="00526F19"/>
    <w:p w14:paraId="2B2A9B2E" w14:textId="77777777" w:rsidR="00526F19" w:rsidRDefault="00526F19"/>
    <w:p w14:paraId="1D0FBD5E" w14:textId="77777777" w:rsidR="00304EEC" w:rsidRDefault="00304EEC"/>
    <w:p w14:paraId="1C8FF02E" w14:textId="77777777" w:rsidR="00526F19" w:rsidRDefault="00526F19"/>
    <w:p w14:paraId="58FDDE97" w14:textId="77777777" w:rsidR="00526F19" w:rsidRDefault="00526F19"/>
    <w:p w14:paraId="1E512471" w14:textId="3A855A1C" w:rsidR="0032720C" w:rsidRDefault="0032720C">
      <w:r>
        <w:lastRenderedPageBreak/>
        <w:t xml:space="preserve">While in the </w:t>
      </w:r>
      <w:r w:rsidR="00A4100F">
        <w:t>bi</w:t>
      </w:r>
      <w:r>
        <w:t xml:space="preserve">weekly document above you will </w:t>
      </w:r>
      <w:proofErr w:type="gramStart"/>
      <w:r>
        <w:t>describe  what</w:t>
      </w:r>
      <w:proofErr w:type="gramEnd"/>
      <w:r>
        <w:t xml:space="preserve"> your team did with regards to the team project (with proper attributions of who did what in the week) there are 4 pre-defined roles. I urge you to </w:t>
      </w:r>
      <w:r w:rsidR="00B962F9">
        <w:t xml:space="preserve">have different people do these jobs every week so that </w:t>
      </w:r>
      <w:r w:rsidR="00D05594">
        <w:t xml:space="preserve">you gain experience in each of the jobs. </w:t>
      </w:r>
      <w:r w:rsidR="00C04DE5">
        <w:t xml:space="preserve">There can also be more than one person per job for example 2 people recording the weekly journal. </w:t>
      </w:r>
    </w:p>
    <w:p w14:paraId="29EFD7DF" w14:textId="77777777" w:rsidR="0032720C" w:rsidRDefault="0032720C" w:rsidP="0032720C">
      <w:r w:rsidRPr="00A34F07">
        <w:rPr>
          <w:b/>
          <w:bCs/>
        </w:rPr>
        <w:t>Facilitator:</w:t>
      </w:r>
      <w:r w:rsidR="00B43EED">
        <w:t xml:space="preserve"> </w:t>
      </w:r>
      <w:r w:rsidR="00B43EED" w:rsidRPr="00B43EED">
        <w:t xml:space="preserve">Manages the group </w:t>
      </w:r>
      <w:r w:rsidR="00B43EED">
        <w:t xml:space="preserve">for this week including setting up times for group members to meet, </w:t>
      </w:r>
      <w:r w:rsidR="002E07CF">
        <w:t xml:space="preserve">making sure everyone has a say in the meetings etc. </w:t>
      </w:r>
    </w:p>
    <w:p w14:paraId="7139512A" w14:textId="29E5F4C6" w:rsidR="0032720C" w:rsidRPr="000511D6" w:rsidRDefault="0032720C" w:rsidP="0032720C">
      <w:r w:rsidRPr="00A34F07">
        <w:rPr>
          <w:b/>
          <w:bCs/>
        </w:rPr>
        <w:t>Recorder:</w:t>
      </w:r>
      <w:r w:rsidR="00F54D6F">
        <w:rPr>
          <w:b/>
          <w:bCs/>
        </w:rPr>
        <w:t xml:space="preserve"> </w:t>
      </w:r>
      <w:r w:rsidR="00F54D6F" w:rsidRPr="000511D6">
        <w:t xml:space="preserve">Person in charge </w:t>
      </w:r>
      <w:r w:rsidR="00CD0AB3" w:rsidRPr="000511D6">
        <w:t xml:space="preserve">of recording the meetings as well as the happenings of the </w:t>
      </w:r>
      <w:r w:rsidR="008037EE">
        <w:t xml:space="preserve">past two </w:t>
      </w:r>
      <w:r w:rsidR="00CD0AB3" w:rsidRPr="000511D6">
        <w:t>week</w:t>
      </w:r>
      <w:r w:rsidR="008037EE">
        <w:t>s</w:t>
      </w:r>
      <w:r w:rsidR="00CD0AB3" w:rsidRPr="000511D6">
        <w:t xml:space="preserve"> and describing what was accomplished in the meeting</w:t>
      </w:r>
      <w:r w:rsidR="00306018">
        <w:t xml:space="preserve"> and writing up this report. </w:t>
      </w:r>
    </w:p>
    <w:p w14:paraId="3EEB9937" w14:textId="2F31750A" w:rsidR="0032720C" w:rsidRPr="00A34F07" w:rsidRDefault="0032720C" w:rsidP="0032720C">
      <w:pPr>
        <w:rPr>
          <w:b/>
          <w:bCs/>
        </w:rPr>
      </w:pPr>
      <w:r w:rsidRPr="00A34F07">
        <w:rPr>
          <w:b/>
          <w:bCs/>
        </w:rPr>
        <w:t>Deliverer:</w:t>
      </w:r>
      <w:r w:rsidR="00F75CBA">
        <w:rPr>
          <w:b/>
          <w:bCs/>
        </w:rPr>
        <w:t xml:space="preserve"> </w:t>
      </w:r>
      <w:r w:rsidR="00306018" w:rsidRPr="009037BD">
        <w:t xml:space="preserve">Person in charge of </w:t>
      </w:r>
      <w:r w:rsidR="009037BD">
        <w:t xml:space="preserve">checking the entire </w:t>
      </w:r>
      <w:r w:rsidR="00E20B3C">
        <w:t>report</w:t>
      </w:r>
      <w:r w:rsidR="009037BD">
        <w:t xml:space="preserve"> and </w:t>
      </w:r>
      <w:r w:rsidR="00306018" w:rsidRPr="009037BD">
        <w:t xml:space="preserve">uploading the file to </w:t>
      </w:r>
      <w:proofErr w:type="spellStart"/>
      <w:r w:rsidR="005277F3">
        <w:t>dropbox</w:t>
      </w:r>
      <w:proofErr w:type="spellEnd"/>
      <w:r w:rsidR="005277F3">
        <w:t xml:space="preserve"> folder</w:t>
      </w:r>
      <w:r w:rsidR="00306018" w:rsidRPr="009037BD">
        <w:t xml:space="preserve"> </w:t>
      </w:r>
      <w:r w:rsidR="005277F3">
        <w:t xml:space="preserve">and project website, </w:t>
      </w:r>
      <w:r w:rsidR="009037BD">
        <w:t>as well as</w:t>
      </w:r>
      <w:r w:rsidR="00422E13">
        <w:t xml:space="preserve"> the representative of the group</w:t>
      </w:r>
      <w:r w:rsidR="009037BD">
        <w:t xml:space="preserve"> getting in touch with the instructor</w:t>
      </w:r>
      <w:r w:rsidR="00143E6C">
        <w:t xml:space="preserve">. </w:t>
      </w:r>
      <w:r w:rsidR="009037BD">
        <w:t xml:space="preserve"> </w:t>
      </w:r>
    </w:p>
    <w:p w14:paraId="6F61AE9D" w14:textId="4326B7B2" w:rsidR="0032720C" w:rsidRDefault="0032720C" w:rsidP="0032720C">
      <w:r w:rsidRPr="00A34F07">
        <w:rPr>
          <w:b/>
          <w:bCs/>
        </w:rPr>
        <w:t xml:space="preserve">Planner: </w:t>
      </w:r>
      <w:r w:rsidR="00EF0219" w:rsidRPr="00F001B8">
        <w:t xml:space="preserve">Person in charge of what will be happening next </w:t>
      </w:r>
      <w:r w:rsidR="0045295B">
        <w:t xml:space="preserve">two </w:t>
      </w:r>
      <w:r w:rsidR="00EF0219" w:rsidRPr="00F001B8">
        <w:t>week</w:t>
      </w:r>
      <w:r w:rsidR="0045295B">
        <w:t>s</w:t>
      </w:r>
      <w:r w:rsidR="00EF0219" w:rsidRPr="00F001B8">
        <w:t xml:space="preserve"> as well as thinking about longer term goals</w:t>
      </w:r>
      <w:r w:rsidR="00F001B8">
        <w:t xml:space="preserve"> (what more needs to be done for the project</w:t>
      </w:r>
      <w:r w:rsidR="00525B8F">
        <w:t>)</w:t>
      </w:r>
      <w:r w:rsidR="00EF0219" w:rsidRPr="00F001B8">
        <w:t xml:space="preserve">. </w:t>
      </w:r>
    </w:p>
    <w:p w14:paraId="1174C2DC" w14:textId="00862AE3" w:rsidR="00C92FC7" w:rsidRPr="00F001B8" w:rsidRDefault="000E446F" w:rsidP="0032720C">
      <w:r>
        <w:rPr>
          <w:b/>
          <w:bCs/>
        </w:rPr>
        <w:t>Team contact</w:t>
      </w:r>
      <w:r w:rsidR="00EC75BE" w:rsidRPr="002830C7">
        <w:rPr>
          <w:b/>
          <w:bCs/>
        </w:rPr>
        <w:t>:</w:t>
      </w:r>
      <w:r w:rsidR="00EC75BE">
        <w:t xml:space="preserve"> </w:t>
      </w:r>
      <w:r>
        <w:t xml:space="preserve">Person I can email if I see any issues in the </w:t>
      </w:r>
      <w:r w:rsidR="009A5F30">
        <w:t>bi</w:t>
      </w:r>
      <w:r>
        <w:t xml:space="preserve">weekly </w:t>
      </w:r>
      <w:r w:rsidR="009A5F30">
        <w:t>report</w:t>
      </w:r>
      <w:r>
        <w:t xml:space="preserve"> instead of mass spamming everyone in the team. </w:t>
      </w:r>
    </w:p>
    <w:p w14:paraId="47643548" w14:textId="77777777" w:rsidR="0032720C" w:rsidRDefault="0032720C"/>
    <w:sectPr w:rsidR="0032720C">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F2BBE" w14:textId="77777777" w:rsidR="001C79CE" w:rsidRDefault="001C79CE">
      <w:pPr>
        <w:spacing w:after="0" w:line="240" w:lineRule="auto"/>
      </w:pPr>
      <w:r>
        <w:separator/>
      </w:r>
    </w:p>
  </w:endnote>
  <w:endnote w:type="continuationSeparator" w:id="0">
    <w:p w14:paraId="6A4804B7" w14:textId="77777777" w:rsidR="001C79CE" w:rsidRDefault="001C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0207C45"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5196E" w14:textId="77777777" w:rsidR="001C79CE" w:rsidRDefault="001C79CE">
      <w:pPr>
        <w:spacing w:after="0" w:line="240" w:lineRule="auto"/>
      </w:pPr>
      <w:r>
        <w:separator/>
      </w:r>
    </w:p>
  </w:footnote>
  <w:footnote w:type="continuationSeparator" w:id="0">
    <w:p w14:paraId="6A973DCE" w14:textId="77777777" w:rsidR="001C79CE" w:rsidRDefault="001C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F3048"/>
    <w:multiLevelType w:val="hybridMultilevel"/>
    <w:tmpl w:val="FA2281AC"/>
    <w:lvl w:ilvl="0" w:tplc="7778D14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C27C6"/>
    <w:multiLevelType w:val="hybridMultilevel"/>
    <w:tmpl w:val="E50825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400078">
    <w:abstractNumId w:val="8"/>
  </w:num>
  <w:num w:numId="2" w16cid:durableId="1442260971">
    <w:abstractNumId w:val="8"/>
  </w:num>
  <w:num w:numId="3" w16cid:durableId="102965920">
    <w:abstractNumId w:val="9"/>
  </w:num>
  <w:num w:numId="4" w16cid:durableId="1386485940">
    <w:abstractNumId w:val="8"/>
    <w:lvlOverride w:ilvl="0">
      <w:lvl w:ilvl="0">
        <w:start w:val="1"/>
        <w:numFmt w:val="decimal"/>
        <w:lvlText w:val="%1."/>
        <w:lvlJc w:val="left"/>
        <w:pPr>
          <w:tabs>
            <w:tab w:val="num" w:pos="1080"/>
          </w:tabs>
          <w:ind w:left="1080" w:hanging="360"/>
        </w:pPr>
        <w:rPr>
          <w:rFonts w:hint="default"/>
        </w:rPr>
      </w:lvl>
    </w:lvlOverride>
  </w:num>
  <w:num w:numId="5" w16cid:durableId="1999141564">
    <w:abstractNumId w:val="10"/>
  </w:num>
  <w:num w:numId="6" w16cid:durableId="1376923711">
    <w:abstractNumId w:val="7"/>
  </w:num>
  <w:num w:numId="7" w16cid:durableId="789477459">
    <w:abstractNumId w:val="6"/>
  </w:num>
  <w:num w:numId="8" w16cid:durableId="397017284">
    <w:abstractNumId w:val="5"/>
  </w:num>
  <w:num w:numId="9" w16cid:durableId="1170291888">
    <w:abstractNumId w:val="4"/>
  </w:num>
  <w:num w:numId="10" w16cid:durableId="1372075966">
    <w:abstractNumId w:val="3"/>
  </w:num>
  <w:num w:numId="11" w16cid:durableId="672612763">
    <w:abstractNumId w:val="2"/>
  </w:num>
  <w:num w:numId="12" w16cid:durableId="496699713">
    <w:abstractNumId w:val="1"/>
  </w:num>
  <w:num w:numId="13" w16cid:durableId="866256829">
    <w:abstractNumId w:val="0"/>
  </w:num>
  <w:num w:numId="14" w16cid:durableId="3671025">
    <w:abstractNumId w:val="8"/>
    <w:lvlOverride w:ilvl="0">
      <w:startOverride w:val="1"/>
    </w:lvlOverride>
  </w:num>
  <w:num w:numId="15" w16cid:durableId="1042630983">
    <w:abstractNumId w:val="8"/>
  </w:num>
  <w:num w:numId="16" w16cid:durableId="1461454774">
    <w:abstractNumId w:val="12"/>
  </w:num>
  <w:num w:numId="17" w16cid:durableId="1504710674">
    <w:abstractNumId w:val="11"/>
  </w:num>
  <w:num w:numId="18" w16cid:durableId="7397893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7"/>
    <w:rsid w:val="0000343B"/>
    <w:rsid w:val="00004F32"/>
    <w:rsid w:val="000511D6"/>
    <w:rsid w:val="00053F74"/>
    <w:rsid w:val="000A66FD"/>
    <w:rsid w:val="000E446F"/>
    <w:rsid w:val="00143E6C"/>
    <w:rsid w:val="00152D62"/>
    <w:rsid w:val="00171AB5"/>
    <w:rsid w:val="0017558D"/>
    <w:rsid w:val="001A30A2"/>
    <w:rsid w:val="001B0542"/>
    <w:rsid w:val="001C79CE"/>
    <w:rsid w:val="002462C9"/>
    <w:rsid w:val="00256AF6"/>
    <w:rsid w:val="00277309"/>
    <w:rsid w:val="002830C7"/>
    <w:rsid w:val="00283D90"/>
    <w:rsid w:val="0029771F"/>
    <w:rsid w:val="002E0341"/>
    <w:rsid w:val="002E07CF"/>
    <w:rsid w:val="00304EEC"/>
    <w:rsid w:val="00306018"/>
    <w:rsid w:val="0032720C"/>
    <w:rsid w:val="003F31CF"/>
    <w:rsid w:val="00401841"/>
    <w:rsid w:val="00422E13"/>
    <w:rsid w:val="0045295B"/>
    <w:rsid w:val="004A3E7E"/>
    <w:rsid w:val="004C78AD"/>
    <w:rsid w:val="00524388"/>
    <w:rsid w:val="00525B8F"/>
    <w:rsid w:val="00526F19"/>
    <w:rsid w:val="005277F3"/>
    <w:rsid w:val="005D0847"/>
    <w:rsid w:val="00605324"/>
    <w:rsid w:val="00616ECE"/>
    <w:rsid w:val="00673885"/>
    <w:rsid w:val="006C08C5"/>
    <w:rsid w:val="006D1C91"/>
    <w:rsid w:val="006E0B55"/>
    <w:rsid w:val="006F3A48"/>
    <w:rsid w:val="00711BED"/>
    <w:rsid w:val="00743E39"/>
    <w:rsid w:val="007512FB"/>
    <w:rsid w:val="007575F2"/>
    <w:rsid w:val="007824D4"/>
    <w:rsid w:val="007938B6"/>
    <w:rsid w:val="007A6C9A"/>
    <w:rsid w:val="007F299D"/>
    <w:rsid w:val="008037EE"/>
    <w:rsid w:val="00885270"/>
    <w:rsid w:val="0089544E"/>
    <w:rsid w:val="00897F16"/>
    <w:rsid w:val="008B742D"/>
    <w:rsid w:val="008C2A67"/>
    <w:rsid w:val="009037BD"/>
    <w:rsid w:val="009039BE"/>
    <w:rsid w:val="00956568"/>
    <w:rsid w:val="00982223"/>
    <w:rsid w:val="009A21B6"/>
    <w:rsid w:val="009A5F30"/>
    <w:rsid w:val="00A24462"/>
    <w:rsid w:val="00A34F07"/>
    <w:rsid w:val="00A4100F"/>
    <w:rsid w:val="00AA1738"/>
    <w:rsid w:val="00AA54DA"/>
    <w:rsid w:val="00AF1B5F"/>
    <w:rsid w:val="00B032E7"/>
    <w:rsid w:val="00B176D9"/>
    <w:rsid w:val="00B217F6"/>
    <w:rsid w:val="00B43EED"/>
    <w:rsid w:val="00B962F9"/>
    <w:rsid w:val="00BB58E9"/>
    <w:rsid w:val="00BC514A"/>
    <w:rsid w:val="00C04DE5"/>
    <w:rsid w:val="00C21BE2"/>
    <w:rsid w:val="00C44006"/>
    <w:rsid w:val="00C73E18"/>
    <w:rsid w:val="00C7676E"/>
    <w:rsid w:val="00C84F38"/>
    <w:rsid w:val="00C90627"/>
    <w:rsid w:val="00C92FC7"/>
    <w:rsid w:val="00C9552A"/>
    <w:rsid w:val="00CB5E37"/>
    <w:rsid w:val="00CD0AB3"/>
    <w:rsid w:val="00CF3C73"/>
    <w:rsid w:val="00D05594"/>
    <w:rsid w:val="00D45BA2"/>
    <w:rsid w:val="00D9089E"/>
    <w:rsid w:val="00DA3A32"/>
    <w:rsid w:val="00DD743B"/>
    <w:rsid w:val="00E20B3C"/>
    <w:rsid w:val="00E579DA"/>
    <w:rsid w:val="00E73AC0"/>
    <w:rsid w:val="00E77528"/>
    <w:rsid w:val="00EA02B2"/>
    <w:rsid w:val="00EC31D3"/>
    <w:rsid w:val="00EC75BE"/>
    <w:rsid w:val="00EF0219"/>
    <w:rsid w:val="00F001B8"/>
    <w:rsid w:val="00F063A7"/>
    <w:rsid w:val="00F33EDF"/>
    <w:rsid w:val="00F54D6F"/>
    <w:rsid w:val="00F66F8A"/>
    <w:rsid w:val="00F75CBA"/>
    <w:rsid w:val="00FB3187"/>
    <w:rsid w:val="00FE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C5631"/>
  <w15:chartTrackingRefBased/>
  <w15:docId w15:val="{A565C807-2D54-0A40-AB5D-47C7EF31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45BA2"/>
    <w:pPr>
      <w:ind w:left="720"/>
      <w:contextualSpacing/>
    </w:pPr>
  </w:style>
  <w:style w:type="character" w:styleId="Hyperlink">
    <w:name w:val="Hyperlink"/>
    <w:basedOn w:val="DefaultParagraphFont"/>
    <w:uiPriority w:val="99"/>
    <w:unhideWhenUsed/>
    <w:rsid w:val="00171AB5"/>
    <w:rPr>
      <w:color w:val="34B6C3" w:themeColor="hyperlink"/>
      <w:u w:val="single"/>
    </w:rPr>
  </w:style>
  <w:style w:type="character" w:styleId="UnresolvedMention">
    <w:name w:val="Unresolved Mention"/>
    <w:basedOn w:val="DefaultParagraphFont"/>
    <w:uiPriority w:val="99"/>
    <w:semiHidden/>
    <w:unhideWhenUsed/>
    <w:rsid w:val="00171AB5"/>
    <w:rPr>
      <w:color w:val="605E5C"/>
      <w:shd w:val="clear" w:color="auto" w:fill="E1DFDD"/>
    </w:rPr>
  </w:style>
  <w:style w:type="character" w:styleId="FollowedHyperlink">
    <w:name w:val="FollowedHyperlink"/>
    <w:basedOn w:val="DefaultParagraphFont"/>
    <w:uiPriority w:val="99"/>
    <w:semiHidden/>
    <w:unhideWhenUsed/>
    <w:rsid w:val="009A21B6"/>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ropbox.com/request/oMzqzRNvauGRuF97kjy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nkythegreat/Library/Containers/com.microsoft.Word/Data/Library/Application%20Support/Microsoft/Office/16.0/DTS/en-US%7b60946F0F-EDCB-4E46-ADCB-1FD2EC9F1663%7d/%7b1BBCB708-1BBA-F845-9701-B9118464FB8A%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{1BBCB708-1BBA-F845-9701-B9118464FB8A}tf10002069.dotx</Template>
  <TotalTime>0</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Bhamidi, Shankar</dc:creator>
  <cp:keywords/>
  <dc:description/>
  <cp:lastModifiedBy>Dare, Claudia Michelle</cp:lastModifiedBy>
  <cp:revision>2</cp:revision>
  <dcterms:created xsi:type="dcterms:W3CDTF">2024-04-10T15:49:00Z</dcterms:created>
  <dcterms:modified xsi:type="dcterms:W3CDTF">2024-04-10T15:49:00Z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